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F57FC" w14:textId="2B43CD74" w:rsidR="00A27E0C" w:rsidRPr="00A27E0C" w:rsidRDefault="003B5CBB" w:rsidP="00A27E0C">
      <w:pPr>
        <w:pStyle w:val="Title"/>
      </w:pPr>
      <w:proofErr w:type="spellStart"/>
      <w:r>
        <w:t>R</w:t>
      </w:r>
      <w:r w:rsidR="00A92A44">
        <w:t>anjita</w:t>
      </w:r>
      <w:proofErr w:type="spellEnd"/>
      <w:r>
        <w:t xml:space="preserve"> Dangal</w:t>
      </w:r>
    </w:p>
    <w:p w14:paraId="386F25F4" w14:textId="6D04AD2D" w:rsidR="00397C32" w:rsidRDefault="003B5CBB" w:rsidP="00397C32">
      <w:pPr>
        <w:pStyle w:val="ContactInfo"/>
        <w:rPr>
          <w:sz w:val="22"/>
          <w:szCs w:val="22"/>
        </w:rPr>
      </w:pPr>
      <w:r>
        <w:t>9860433422 | reyadangal@gmail.com</w:t>
      </w:r>
      <w:r w:rsidR="00FC38BE">
        <w:t>| </w:t>
      </w:r>
      <w:proofErr w:type="spellStart"/>
      <w:r w:rsidR="00FC38BE">
        <w:t>Iamdol</w:t>
      </w:r>
      <w:proofErr w:type="spellEnd"/>
      <w:r>
        <w:t xml:space="preserve"> </w:t>
      </w:r>
      <w:r w:rsidR="00AE60B4">
        <w:t>Marg, Mahalaxmi</w:t>
      </w:r>
      <w:r>
        <w:t>,44700</w:t>
      </w:r>
    </w:p>
    <w:p w14:paraId="1B0FDF74" w14:textId="02DD5C14" w:rsidR="00BE0620" w:rsidRDefault="003B5CBB">
      <w:pPr>
        <w:pStyle w:val="Date"/>
      </w:pPr>
      <w:r>
        <w:t>15 JUN 2018</w:t>
      </w:r>
    </w:p>
    <w:p w14:paraId="1A2237C0" w14:textId="0806A2A2" w:rsidR="00BE0620" w:rsidRDefault="003B5CBB">
      <w:pPr>
        <w:pStyle w:val="Address"/>
      </w:pPr>
      <w:r>
        <w:t>Jute Mill Production Pvt. Ltd</w:t>
      </w:r>
    </w:p>
    <w:p w14:paraId="3004989D" w14:textId="77777777" w:rsidR="00F11640" w:rsidRDefault="00F11640" w:rsidP="003B5CBB">
      <w:pPr>
        <w:pStyle w:val="Address"/>
      </w:pPr>
      <w:proofErr w:type="spellStart"/>
      <w:r>
        <w:t>Koteshwor</w:t>
      </w:r>
      <w:proofErr w:type="spellEnd"/>
      <w:r>
        <w:t>, Kathmandu</w:t>
      </w:r>
    </w:p>
    <w:p w14:paraId="75FE53EA" w14:textId="632D9429" w:rsidR="00397C32" w:rsidRDefault="00F11640" w:rsidP="003B5CBB">
      <w:pPr>
        <w:pStyle w:val="Address"/>
      </w:pPr>
      <w:r>
        <w:t>Post Box 756</w:t>
      </w:r>
    </w:p>
    <w:p w14:paraId="38E62F72" w14:textId="1AF068B3" w:rsidR="00BE0620" w:rsidRDefault="00DE129D">
      <w:pPr>
        <w:pStyle w:val="Salutation"/>
      </w:pPr>
      <w:bookmarkStart w:id="0" w:name="_GoBack"/>
      <w:bookmarkEnd w:id="0"/>
      <w:r>
        <w:t xml:space="preserve">Dear </w:t>
      </w:r>
      <w:r w:rsidR="00A92A44">
        <w:t>Hiring Manager,</w:t>
      </w:r>
    </w:p>
    <w:p w14:paraId="05C4B0DE" w14:textId="42411B17" w:rsidR="00397C32" w:rsidRDefault="003B5CBB" w:rsidP="00FC38BE">
      <w:pPr>
        <w:jc w:val="both"/>
      </w:pPr>
      <w:r>
        <w:t xml:space="preserve">Thank you for the opportunity to apply for the Factory Operation Head at your </w:t>
      </w:r>
      <w:r w:rsidR="00FC38BE">
        <w:t>company. After</w:t>
      </w:r>
      <w:r>
        <w:t xml:space="preserve"> reviewing your job description</w:t>
      </w:r>
      <w:r w:rsidR="00FC38BE">
        <w:t>, its clear that your company is looking for a candidate that is extremely familiar with the responsibilities associated with the role and can perform them confidently. Given these requirements, I am certain that I have necessary skills to do the job adeptly and perform above expectations.</w:t>
      </w:r>
    </w:p>
    <w:p w14:paraId="56B90DC8" w14:textId="6F51A59E" w:rsidR="00FC38BE" w:rsidRDefault="00FC38BE" w:rsidP="00FC38BE">
      <w:pPr>
        <w:jc w:val="both"/>
      </w:pPr>
      <w:r>
        <w:t>I am quality-</w:t>
      </w:r>
      <w:r w:rsidR="00DE129D">
        <w:t>oriented and</w:t>
      </w:r>
      <w:r w:rsidR="001A2D87">
        <w:t xml:space="preserve"> experienced </w:t>
      </w:r>
      <w:r>
        <w:t>who has been consistently praised as hard-working by my teachers and peers. While working on academic and extracurricular projects, I have developed proven analytical, leadership, and organizational skills, which I can leverage into Factory Operation Head at your company.</w:t>
      </w:r>
    </w:p>
    <w:p w14:paraId="04B641EC" w14:textId="7DC66969" w:rsidR="00FC38BE" w:rsidRDefault="00FC38BE" w:rsidP="00FC38BE">
      <w:pPr>
        <w:jc w:val="both"/>
      </w:pPr>
      <w:r>
        <w:t xml:space="preserve">After reviewing my resume, I hope you will agree that I am the type of competent and competitive candidate you are looking for. I look forward to elaborating on how my specific skills and abilities will benefit your organization. Please contact me at 9460433422 or via email at </w:t>
      </w:r>
      <w:hyperlink r:id="rId7" w:history="1">
        <w:r w:rsidRPr="00DA42E8">
          <w:rPr>
            <w:rStyle w:val="Hyperlink"/>
          </w:rPr>
          <w:t>reyadangal@gmail.com</w:t>
        </w:r>
      </w:hyperlink>
      <w:r>
        <w:t xml:space="preserve"> to arrange for convenient meeting time.</w:t>
      </w:r>
    </w:p>
    <w:p w14:paraId="06BABC2F" w14:textId="254684F2" w:rsidR="00FC38BE" w:rsidRDefault="00FC38BE" w:rsidP="00FC38BE">
      <w:pPr>
        <w:jc w:val="both"/>
      </w:pPr>
      <w:r>
        <w:t>Thank you for consideration, and I look forward to hearing from you soon.</w:t>
      </w:r>
    </w:p>
    <w:p w14:paraId="7B6DB42B" w14:textId="77777777" w:rsidR="00FC38BE" w:rsidRDefault="00FC38BE" w:rsidP="003B5CBB"/>
    <w:p w14:paraId="65C1DEC2" w14:textId="77777777" w:rsidR="00397C32" w:rsidRDefault="00EF4692" w:rsidP="00397C32">
      <w:pPr>
        <w:pStyle w:val="Closing"/>
      </w:pPr>
      <w:sdt>
        <w:sdtPr>
          <w:alias w:val="Sincerely:"/>
          <w:tag w:val="Sincerely:"/>
          <w:id w:val="1829016528"/>
          <w:placeholder>
            <w:docPart w:val="D61DF9057DF14DE18C112E72E5B0B3E6"/>
          </w:placeholder>
          <w:temporary/>
          <w:showingPlcHdr/>
          <w15:appearance w15:val="hidden"/>
        </w:sdtPr>
        <w:sdtEndPr/>
        <w:sdtContent>
          <w:r w:rsidR="00397C32">
            <w:t>Sincerely</w:t>
          </w:r>
        </w:sdtContent>
      </w:sdt>
      <w:r w:rsidR="00397C32">
        <w:t>,</w:t>
      </w:r>
    </w:p>
    <w:p w14:paraId="598B9576" w14:textId="5BACDF36" w:rsidR="00A27E0C" w:rsidRPr="00A27E0C" w:rsidRDefault="00A92A44" w:rsidP="00A27E0C">
      <w:pPr>
        <w:pStyle w:val="Signature"/>
      </w:pPr>
      <w:proofErr w:type="spellStart"/>
      <w:r>
        <w:t>Ranjita</w:t>
      </w:r>
      <w:proofErr w:type="spellEnd"/>
      <w:r>
        <w:t xml:space="preserve"> </w:t>
      </w:r>
      <w:r w:rsidR="00FC38BE">
        <w:t>Dangal</w:t>
      </w:r>
    </w:p>
    <w:sectPr w:rsidR="00A27E0C" w:rsidRPr="00A27E0C">
      <w:footerReference w:type="default" r:id="rId8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84C09" w14:textId="77777777" w:rsidR="00EF4692" w:rsidRDefault="00EF4692">
      <w:pPr>
        <w:spacing w:line="240" w:lineRule="auto"/>
      </w:pPr>
      <w:r>
        <w:separator/>
      </w:r>
    </w:p>
  </w:endnote>
  <w:endnote w:type="continuationSeparator" w:id="0">
    <w:p w14:paraId="446F5A31" w14:textId="77777777" w:rsidR="00EF4692" w:rsidRDefault="00EF46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9CB51" w14:textId="77777777" w:rsidR="00BE0620" w:rsidRDefault="0049595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27E0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EFF3B" w14:textId="77777777" w:rsidR="00EF4692" w:rsidRDefault="00EF4692">
      <w:pPr>
        <w:spacing w:line="240" w:lineRule="auto"/>
      </w:pPr>
      <w:r>
        <w:separator/>
      </w:r>
    </w:p>
  </w:footnote>
  <w:footnote w:type="continuationSeparator" w:id="0">
    <w:p w14:paraId="5041F694" w14:textId="77777777" w:rsidR="00EF4692" w:rsidRDefault="00EF46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6415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D16AD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D646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1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00B4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128C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9E3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FC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442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88F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D46837"/>
    <w:multiLevelType w:val="multilevel"/>
    <w:tmpl w:val="4106DF3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5A53A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871468"/>
    <w:multiLevelType w:val="multilevel"/>
    <w:tmpl w:val="6A50EE7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5B37E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9D24C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BB"/>
    <w:rsid w:val="00002284"/>
    <w:rsid w:val="001A2D87"/>
    <w:rsid w:val="001A2F27"/>
    <w:rsid w:val="00306447"/>
    <w:rsid w:val="00397C32"/>
    <w:rsid w:val="003B5CBB"/>
    <w:rsid w:val="003F5701"/>
    <w:rsid w:val="00495959"/>
    <w:rsid w:val="005424E6"/>
    <w:rsid w:val="00A27E0C"/>
    <w:rsid w:val="00A92A44"/>
    <w:rsid w:val="00AE60B4"/>
    <w:rsid w:val="00BE0620"/>
    <w:rsid w:val="00C777EE"/>
    <w:rsid w:val="00DE129D"/>
    <w:rsid w:val="00EF4692"/>
    <w:rsid w:val="00F11640"/>
    <w:rsid w:val="00FC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CC31"/>
  <w15:chartTrackingRefBased/>
  <w15:docId w15:val="{57D724DC-3F62-4680-B6CD-A9C43871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284"/>
  </w:style>
  <w:style w:type="paragraph" w:styleId="Heading1">
    <w:name w:val="heading 1"/>
    <w:basedOn w:val="Normal"/>
    <w:next w:val="Normal"/>
    <w:link w:val="Heading1Char"/>
    <w:uiPriority w:val="9"/>
    <w:qFormat/>
    <w:rsid w:val="001A2F27"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F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F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F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C777EE"/>
    <w:pPr>
      <w:spacing w:line="240" w:lineRule="auto"/>
      <w:contextualSpacing/>
    </w:pPr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77EE"/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  <w:spacing w:after="160" w:line="240" w:lineRule="auto"/>
      <w:contextualSpacing/>
    </w:pPr>
    <w:rPr>
      <w:color w:val="404040" w:themeColor="text1" w:themeTint="BF"/>
      <w:sz w:val="28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404040" w:themeColor="text1" w:themeTint="BF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95959"/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8"/>
    <w:unhideWhenUsed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95959"/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customStyle="1" w:styleId="ContactInfo">
    <w:name w:val="Contact Info"/>
    <w:basedOn w:val="Normal"/>
    <w:uiPriority w:val="2"/>
    <w:qFormat/>
    <w:rsid w:val="00C777EE"/>
    <w:rPr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F5701"/>
    <w:pPr>
      <w:spacing w:line="240" w:lineRule="auto"/>
      <w:jc w:val="right"/>
    </w:pPr>
    <w:rPr>
      <w:b/>
      <w:bCs/>
      <w:color w:val="006F9A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3F5701"/>
    <w:rPr>
      <w:b/>
      <w:bCs/>
      <w:color w:val="006F9A" w:themeColor="accent1" w:themeShade="BF"/>
    </w:rPr>
  </w:style>
  <w:style w:type="paragraph" w:styleId="Date">
    <w:name w:val="Date"/>
    <w:basedOn w:val="Normal"/>
    <w:next w:val="Address"/>
    <w:link w:val="DateChar"/>
    <w:uiPriority w:val="3"/>
    <w:unhideWhenUsed/>
    <w:qFormat/>
    <w:pPr>
      <w:spacing w:before="720" w:after="720"/>
    </w:pPr>
    <w:rPr>
      <w:b/>
    </w:rPr>
  </w:style>
  <w:style w:type="character" w:customStyle="1" w:styleId="DateChar">
    <w:name w:val="Date Char"/>
    <w:basedOn w:val="DefaultParagraphFont"/>
    <w:link w:val="Date"/>
    <w:uiPriority w:val="3"/>
    <w:rPr>
      <w:b/>
    </w:rPr>
  </w:style>
  <w:style w:type="paragraph" w:customStyle="1" w:styleId="Address">
    <w:name w:val="Address"/>
    <w:basedOn w:val="Normal"/>
    <w:uiPriority w:val="4"/>
    <w:qFormat/>
    <w:pPr>
      <w:contextualSpacing/>
    </w:pPr>
  </w:style>
  <w:style w:type="paragraph" w:styleId="Salutation">
    <w:name w:val="Salutation"/>
    <w:basedOn w:val="Normal"/>
    <w:next w:val="Normal"/>
    <w:link w:val="SalutationChar"/>
    <w:uiPriority w:val="5"/>
    <w:unhideWhenUsed/>
    <w:qFormat/>
    <w:pPr>
      <w:spacing w:before="800" w:after="240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5"/>
    <w:rPr>
      <w:b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pPr>
      <w:spacing w:before="240" w:after="1200" w:line="240" w:lineRule="auto"/>
    </w:pPr>
  </w:style>
  <w:style w:type="character" w:customStyle="1" w:styleId="ClosingChar">
    <w:name w:val="Closing Char"/>
    <w:basedOn w:val="DefaultParagraphFont"/>
    <w:link w:val="Closing"/>
    <w:uiPriority w:val="6"/>
  </w:style>
  <w:style w:type="character" w:customStyle="1" w:styleId="HeaderChar">
    <w:name w:val="Header Char"/>
    <w:basedOn w:val="DefaultParagraphFont"/>
    <w:link w:val="Header"/>
    <w:uiPriority w:val="98"/>
  </w:style>
  <w:style w:type="paragraph" w:styleId="Signature">
    <w:name w:val="Signature"/>
    <w:basedOn w:val="Normal"/>
    <w:next w:val="Normal"/>
    <w:link w:val="SignatureChar"/>
    <w:uiPriority w:val="7"/>
    <w:unhideWhenUsed/>
    <w:qFormat/>
    <w:pPr>
      <w:spacing w:after="240" w:line="240" w:lineRule="auto"/>
    </w:pPr>
    <w:rPr>
      <w:b/>
    </w:rPr>
  </w:style>
  <w:style w:type="character" w:customStyle="1" w:styleId="SignatureChar">
    <w:name w:val="Signature Char"/>
    <w:basedOn w:val="DefaultParagraphFont"/>
    <w:link w:val="Signature"/>
    <w:uiPriority w:val="7"/>
    <w:rPr>
      <w:b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95959"/>
    <w:rPr>
      <w:i/>
      <w:iCs/>
      <w:color w:val="006F9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95959"/>
    <w:pPr>
      <w:pBdr>
        <w:top w:val="single" w:sz="4" w:space="10" w:color="006F9A" w:themeColor="accent1" w:themeShade="BF"/>
        <w:bottom w:val="single" w:sz="4" w:space="10" w:color="006F9A" w:themeColor="accent1" w:themeShade="BF"/>
      </w:pBdr>
      <w:spacing w:before="360" w:after="360"/>
      <w:ind w:left="864" w:right="864"/>
      <w:jc w:val="center"/>
    </w:pPr>
    <w:rPr>
      <w:i/>
      <w:iCs/>
      <w:color w:val="006F9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95959"/>
    <w:rPr>
      <w:i/>
      <w:iCs/>
      <w:color w:val="006F9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95959"/>
    <w:rPr>
      <w:b/>
      <w:bCs/>
      <w:caps w:val="0"/>
      <w:smallCaps/>
      <w:color w:val="006F9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3F5701"/>
    <w:pPr>
      <w:pBdr>
        <w:top w:val="single" w:sz="2" w:space="10" w:color="006F9A" w:themeColor="accent1" w:themeShade="BF"/>
        <w:left w:val="single" w:sz="2" w:space="10" w:color="006F9A" w:themeColor="accent1" w:themeShade="BF"/>
        <w:bottom w:val="single" w:sz="2" w:space="10" w:color="006F9A" w:themeColor="accent1" w:themeShade="BF"/>
        <w:right w:val="single" w:sz="2" w:space="10" w:color="006F9A" w:themeColor="accent1" w:themeShade="BF"/>
      </w:pBdr>
      <w:ind w:left="1152" w:right="1152"/>
    </w:pPr>
    <w:rPr>
      <w:i/>
      <w:iCs/>
      <w:color w:val="006F9A" w:themeColor="accent1" w:themeShade="BF"/>
    </w:rPr>
  </w:style>
  <w:style w:type="character" w:styleId="Hyperlink">
    <w:name w:val="Hyperlink"/>
    <w:basedOn w:val="DefaultParagraphFont"/>
    <w:uiPriority w:val="99"/>
    <w:unhideWhenUsed/>
    <w:rsid w:val="003F5701"/>
    <w:rPr>
      <w:color w:val="006F9A" w:themeColor="accent1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3F5701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0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0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5701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701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F570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F5701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F570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F5701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F570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70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70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7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701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5701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5701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F570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5701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701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F57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F5701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F5701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FC38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eyadanga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Resume%20cover%20letter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1DF9057DF14DE18C112E72E5B0B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EE376-DC26-44C6-B7E3-F6D10B3FC001}"/>
      </w:docPartPr>
      <w:docPartBody>
        <w:p w:rsidR="00126DA5" w:rsidRDefault="00A85618">
          <w:pPr>
            <w:pStyle w:val="D61DF9057DF14DE18C112E72E5B0B3E6"/>
          </w:pPr>
          <w:r>
            <w:t>Sincerely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18"/>
    <w:rsid w:val="00126DA5"/>
    <w:rsid w:val="00A85618"/>
    <w:rsid w:val="00E2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05E48EF3CE400FA5243FA67A674B98">
    <w:name w:val="9405E48EF3CE400FA5243FA67A674B98"/>
  </w:style>
  <w:style w:type="paragraph" w:customStyle="1" w:styleId="B0AA5196B339429BB179B65DBBF0FC8E">
    <w:name w:val="B0AA5196B339429BB179B65DBBF0FC8E"/>
  </w:style>
  <w:style w:type="paragraph" w:customStyle="1" w:styleId="0B2F2FFD561E447EA9AF79CCB992CAE0">
    <w:name w:val="0B2F2FFD561E447EA9AF79CCB992CAE0"/>
  </w:style>
  <w:style w:type="paragraph" w:customStyle="1" w:styleId="080484AABFBE477FB0A4EFD4221AF671">
    <w:name w:val="080484AABFBE477FB0A4EFD4221AF671"/>
  </w:style>
  <w:style w:type="paragraph" w:customStyle="1" w:styleId="7A858E2B60C244F2B8C1E616958E4DDD">
    <w:name w:val="7A858E2B60C244F2B8C1E616958E4DDD"/>
  </w:style>
  <w:style w:type="paragraph" w:customStyle="1" w:styleId="49E5171117A84C40AEDB4ADA7B709E10">
    <w:name w:val="49E5171117A84C40AEDB4ADA7B709E10"/>
  </w:style>
  <w:style w:type="paragraph" w:customStyle="1" w:styleId="C09E8B4CED7E4B38B75ABE50D3C8F0CF">
    <w:name w:val="C09E8B4CED7E4B38B75ABE50D3C8F0CF"/>
  </w:style>
  <w:style w:type="paragraph" w:customStyle="1" w:styleId="B6AAFB122023418E9C148FBE7963EB2D">
    <w:name w:val="B6AAFB122023418E9C148FBE7963EB2D"/>
  </w:style>
  <w:style w:type="paragraph" w:customStyle="1" w:styleId="Address">
    <w:name w:val="Address"/>
    <w:basedOn w:val="Normal"/>
    <w:uiPriority w:val="4"/>
    <w:qFormat/>
    <w:pPr>
      <w:spacing w:after="120" w:line="360" w:lineRule="auto"/>
      <w:contextualSpacing/>
    </w:pPr>
    <w:rPr>
      <w:color w:val="262626" w:themeColor="text1" w:themeTint="D9"/>
      <w:lang w:eastAsia="ja-JP"/>
    </w:rPr>
  </w:style>
  <w:style w:type="paragraph" w:customStyle="1" w:styleId="8FA01BA115704742AC48280C8D08BD70">
    <w:name w:val="8FA01BA115704742AC48280C8D08BD70"/>
  </w:style>
  <w:style w:type="paragraph" w:customStyle="1" w:styleId="AEBB07A5A69E47CD83ECA36F71EC4D1D">
    <w:name w:val="AEBB07A5A69E47CD83ECA36F71EC4D1D"/>
  </w:style>
  <w:style w:type="paragraph" w:customStyle="1" w:styleId="42EA6883025E427B824D4F09BE740D31">
    <w:name w:val="42EA6883025E427B824D4F09BE740D31"/>
  </w:style>
  <w:style w:type="paragraph" w:customStyle="1" w:styleId="D61DF9057DF14DE18C112E72E5B0B3E6">
    <w:name w:val="D61DF9057DF14DE18C112E72E5B0B3E6"/>
  </w:style>
  <w:style w:type="paragraph" w:customStyle="1" w:styleId="C367C093C15344118AB23C6BCA66C5A1">
    <w:name w:val="C367C093C15344118AB23C6BCA66C5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Resume cover letter (chronological)</Template>
  <TotalTime>29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Jandardan Sah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Maharjan</dc:creator>
  <cp:keywords/>
  <dc:description/>
  <cp:lastModifiedBy>Manish Maharjan</cp:lastModifiedBy>
  <cp:revision>5</cp:revision>
  <cp:lastPrinted>2018-06-25T13:03:00Z</cp:lastPrinted>
  <dcterms:created xsi:type="dcterms:W3CDTF">2018-06-25T12:31:00Z</dcterms:created>
  <dcterms:modified xsi:type="dcterms:W3CDTF">2018-06-25T13:04:00Z</dcterms:modified>
</cp:coreProperties>
</file>